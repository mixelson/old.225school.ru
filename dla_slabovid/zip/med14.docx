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8DE" w:rsidRPr="00956944" w:rsidRDefault="00CC78DE" w:rsidP="0046070B">
      <w:pPr>
        <w:jc w:val="center"/>
        <w:rPr>
          <w:b/>
          <w:sz w:val="44"/>
          <w:szCs w:val="44"/>
        </w:rPr>
      </w:pPr>
      <w:r w:rsidRPr="00956944">
        <w:rPr>
          <w:b/>
          <w:sz w:val="44"/>
          <w:szCs w:val="44"/>
        </w:rPr>
        <w:t xml:space="preserve">График </w:t>
      </w:r>
      <w:r>
        <w:rPr>
          <w:b/>
          <w:sz w:val="44"/>
          <w:szCs w:val="44"/>
        </w:rPr>
        <w:t xml:space="preserve">проведения </w:t>
      </w:r>
      <w:r w:rsidRPr="00956944">
        <w:rPr>
          <w:b/>
          <w:sz w:val="44"/>
          <w:szCs w:val="44"/>
        </w:rPr>
        <w:t>медицинского осмотра учащихся ГБОУ СОШ №</w:t>
      </w:r>
      <w:r>
        <w:rPr>
          <w:b/>
          <w:sz w:val="44"/>
          <w:szCs w:val="44"/>
        </w:rPr>
        <w:t xml:space="preserve"> </w:t>
      </w:r>
      <w:r w:rsidRPr="00956944">
        <w:rPr>
          <w:b/>
          <w:sz w:val="44"/>
          <w:szCs w:val="44"/>
        </w:rPr>
        <w:t>225 Адмиралтейского района Санкт-Петербурга</w:t>
      </w:r>
    </w:p>
    <w:p w:rsidR="00CC78DE" w:rsidRDefault="00CC78DE" w:rsidP="0046070B">
      <w:pPr>
        <w:rPr>
          <w:b/>
          <w:sz w:val="28"/>
          <w:szCs w:val="28"/>
        </w:rPr>
      </w:pPr>
    </w:p>
    <w:p w:rsidR="00CC78DE" w:rsidRPr="00956944" w:rsidRDefault="00CC78DE" w:rsidP="0046070B">
      <w:pPr>
        <w:rPr>
          <w:sz w:val="36"/>
          <w:szCs w:val="36"/>
        </w:rPr>
      </w:pPr>
      <w:r w:rsidRPr="003457B0">
        <w:rPr>
          <w:sz w:val="36"/>
          <w:szCs w:val="36"/>
          <w:u w:val="single"/>
        </w:rPr>
        <w:t>Место проведения:</w:t>
      </w:r>
      <w:r w:rsidRPr="0095694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</w:t>
      </w:r>
      <w:r w:rsidRPr="00956944">
        <w:rPr>
          <w:sz w:val="36"/>
          <w:szCs w:val="36"/>
        </w:rPr>
        <w:t>1 этаж школы, медицинский кабинет</w:t>
      </w:r>
    </w:p>
    <w:p w:rsidR="00CC78DE" w:rsidRPr="003457B0" w:rsidRDefault="00CC78DE" w:rsidP="0046070B">
      <w:pPr>
        <w:rPr>
          <w:b/>
          <w:sz w:val="44"/>
          <w:szCs w:val="44"/>
          <w:u w:val="single"/>
        </w:rPr>
      </w:pPr>
      <w:r w:rsidRPr="003457B0">
        <w:rPr>
          <w:b/>
          <w:sz w:val="44"/>
          <w:szCs w:val="44"/>
          <w:u w:val="single"/>
        </w:rPr>
        <w:t>28 августа 2014 года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85"/>
        <w:gridCol w:w="4786"/>
      </w:tblGrid>
      <w:tr w:rsidR="00CC78DE" w:rsidRPr="00D22CFD" w:rsidTr="00D22CFD">
        <w:tc>
          <w:tcPr>
            <w:tcW w:w="4785" w:type="dxa"/>
          </w:tcPr>
          <w:p w:rsidR="00CC78DE" w:rsidRPr="00D22CFD" w:rsidRDefault="00CC78DE" w:rsidP="00D22CFD">
            <w:pPr>
              <w:spacing w:after="0" w:line="240" w:lineRule="auto"/>
              <w:rPr>
                <w:sz w:val="44"/>
                <w:szCs w:val="44"/>
              </w:rPr>
            </w:pPr>
            <w:r w:rsidRPr="00D22CFD">
              <w:rPr>
                <w:sz w:val="44"/>
                <w:szCs w:val="44"/>
              </w:rPr>
              <w:t>с 10:00 до 11:30</w:t>
            </w:r>
          </w:p>
          <w:p w:rsidR="00CC78DE" w:rsidRPr="00D22CFD" w:rsidRDefault="00CC78DE" w:rsidP="00D22CFD"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4786" w:type="dxa"/>
          </w:tcPr>
          <w:p w:rsidR="00CC78DE" w:rsidRPr="00D22CFD" w:rsidRDefault="00CC78DE" w:rsidP="00D22CFD">
            <w:pPr>
              <w:spacing w:after="0" w:line="240" w:lineRule="auto"/>
              <w:jc w:val="center"/>
              <w:rPr>
                <w:sz w:val="44"/>
                <w:szCs w:val="44"/>
              </w:rPr>
            </w:pPr>
            <w:r w:rsidRPr="00D22CFD">
              <w:rPr>
                <w:sz w:val="44"/>
                <w:szCs w:val="44"/>
              </w:rPr>
              <w:t>1 класс</w:t>
            </w:r>
          </w:p>
        </w:tc>
      </w:tr>
      <w:tr w:rsidR="00CC78DE" w:rsidRPr="00D22CFD" w:rsidTr="00D22CFD">
        <w:tc>
          <w:tcPr>
            <w:tcW w:w="4785" w:type="dxa"/>
          </w:tcPr>
          <w:p w:rsidR="00CC78DE" w:rsidRPr="00D22CFD" w:rsidRDefault="00CC78DE" w:rsidP="00D22CFD">
            <w:pPr>
              <w:spacing w:after="0" w:line="240" w:lineRule="auto"/>
              <w:rPr>
                <w:sz w:val="44"/>
                <w:szCs w:val="44"/>
              </w:rPr>
            </w:pPr>
            <w:r w:rsidRPr="00D22CFD">
              <w:rPr>
                <w:sz w:val="44"/>
                <w:szCs w:val="44"/>
              </w:rPr>
              <w:t>с 11:30 до 13:00</w:t>
            </w:r>
          </w:p>
          <w:p w:rsidR="00CC78DE" w:rsidRPr="00D22CFD" w:rsidRDefault="00CC78DE" w:rsidP="00D22CFD"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4786" w:type="dxa"/>
          </w:tcPr>
          <w:p w:rsidR="00CC78DE" w:rsidRPr="00D22CFD" w:rsidRDefault="00CC78DE" w:rsidP="00D22CFD">
            <w:pPr>
              <w:spacing w:after="0" w:line="240" w:lineRule="auto"/>
              <w:jc w:val="center"/>
              <w:rPr>
                <w:sz w:val="44"/>
                <w:szCs w:val="44"/>
              </w:rPr>
            </w:pPr>
            <w:r w:rsidRPr="00D22CFD">
              <w:rPr>
                <w:sz w:val="44"/>
                <w:szCs w:val="44"/>
              </w:rPr>
              <w:t>2 класс</w:t>
            </w:r>
          </w:p>
        </w:tc>
      </w:tr>
      <w:tr w:rsidR="00CC78DE" w:rsidRPr="00D22CFD" w:rsidTr="00D22CFD">
        <w:tc>
          <w:tcPr>
            <w:tcW w:w="4785" w:type="dxa"/>
          </w:tcPr>
          <w:p w:rsidR="00CC78DE" w:rsidRPr="00D22CFD" w:rsidRDefault="00CC78DE" w:rsidP="00D22CFD">
            <w:pPr>
              <w:spacing w:after="0" w:line="240" w:lineRule="auto"/>
              <w:rPr>
                <w:sz w:val="44"/>
                <w:szCs w:val="44"/>
              </w:rPr>
            </w:pPr>
            <w:r w:rsidRPr="00D22CFD">
              <w:rPr>
                <w:sz w:val="44"/>
                <w:szCs w:val="44"/>
              </w:rPr>
              <w:t>с 13:00 до 14:30</w:t>
            </w:r>
          </w:p>
          <w:p w:rsidR="00CC78DE" w:rsidRPr="00D22CFD" w:rsidRDefault="00CC78DE" w:rsidP="00D22CFD"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4786" w:type="dxa"/>
          </w:tcPr>
          <w:p w:rsidR="00CC78DE" w:rsidRPr="00D22CFD" w:rsidRDefault="00CC78DE" w:rsidP="00D22CFD">
            <w:pPr>
              <w:spacing w:after="0" w:line="240" w:lineRule="auto"/>
              <w:jc w:val="center"/>
              <w:rPr>
                <w:sz w:val="44"/>
                <w:szCs w:val="44"/>
              </w:rPr>
            </w:pPr>
            <w:r w:rsidRPr="00D22CFD">
              <w:rPr>
                <w:sz w:val="44"/>
                <w:szCs w:val="44"/>
              </w:rPr>
              <w:t>3 класс</w:t>
            </w:r>
          </w:p>
        </w:tc>
      </w:tr>
      <w:tr w:rsidR="00CC78DE" w:rsidRPr="00D22CFD" w:rsidTr="00D22CFD">
        <w:tc>
          <w:tcPr>
            <w:tcW w:w="4785" w:type="dxa"/>
          </w:tcPr>
          <w:p w:rsidR="00CC78DE" w:rsidRPr="00D22CFD" w:rsidRDefault="00CC78DE" w:rsidP="00D22CFD">
            <w:pPr>
              <w:spacing w:after="0" w:line="240" w:lineRule="auto"/>
              <w:rPr>
                <w:sz w:val="44"/>
                <w:szCs w:val="44"/>
              </w:rPr>
            </w:pPr>
            <w:r w:rsidRPr="00D22CFD">
              <w:rPr>
                <w:sz w:val="44"/>
                <w:szCs w:val="44"/>
              </w:rPr>
              <w:t>с 14:30 до 16:00</w:t>
            </w:r>
          </w:p>
          <w:p w:rsidR="00CC78DE" w:rsidRPr="00D22CFD" w:rsidRDefault="00CC78DE" w:rsidP="00D22CFD"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4786" w:type="dxa"/>
          </w:tcPr>
          <w:p w:rsidR="00CC78DE" w:rsidRPr="00D22CFD" w:rsidRDefault="00CC78DE" w:rsidP="00D22CFD">
            <w:pPr>
              <w:spacing w:after="0" w:line="240" w:lineRule="auto"/>
              <w:jc w:val="center"/>
              <w:rPr>
                <w:sz w:val="44"/>
                <w:szCs w:val="44"/>
              </w:rPr>
            </w:pPr>
            <w:r w:rsidRPr="00D22CFD">
              <w:rPr>
                <w:sz w:val="44"/>
                <w:szCs w:val="44"/>
              </w:rPr>
              <w:t>4 класс</w:t>
            </w:r>
          </w:p>
        </w:tc>
      </w:tr>
    </w:tbl>
    <w:p w:rsidR="00CC78DE" w:rsidRDefault="00CC78DE" w:rsidP="0046070B">
      <w:pPr>
        <w:rPr>
          <w:sz w:val="28"/>
          <w:szCs w:val="28"/>
        </w:rPr>
      </w:pPr>
    </w:p>
    <w:p w:rsidR="00CC78DE" w:rsidRPr="003457B0" w:rsidRDefault="00CC78DE" w:rsidP="0046070B">
      <w:pPr>
        <w:rPr>
          <w:b/>
          <w:sz w:val="44"/>
          <w:szCs w:val="44"/>
          <w:u w:val="single"/>
        </w:rPr>
      </w:pPr>
      <w:r w:rsidRPr="003457B0">
        <w:rPr>
          <w:b/>
          <w:sz w:val="44"/>
          <w:szCs w:val="44"/>
          <w:u w:val="single"/>
        </w:rPr>
        <w:t>29 августа 2014 года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85"/>
        <w:gridCol w:w="4786"/>
      </w:tblGrid>
      <w:tr w:rsidR="00CC78DE" w:rsidRPr="00D22CFD" w:rsidTr="00D22CFD">
        <w:tc>
          <w:tcPr>
            <w:tcW w:w="4785" w:type="dxa"/>
          </w:tcPr>
          <w:p w:rsidR="00CC78DE" w:rsidRPr="00D22CFD" w:rsidRDefault="00CC78DE" w:rsidP="00D22CFD">
            <w:pPr>
              <w:spacing w:after="0" w:line="240" w:lineRule="auto"/>
              <w:rPr>
                <w:sz w:val="44"/>
                <w:szCs w:val="44"/>
              </w:rPr>
            </w:pPr>
            <w:r w:rsidRPr="00D22CFD">
              <w:rPr>
                <w:sz w:val="44"/>
                <w:szCs w:val="44"/>
              </w:rPr>
              <w:t>с 10:00 до 11:00</w:t>
            </w:r>
          </w:p>
          <w:p w:rsidR="00CC78DE" w:rsidRPr="00D22CFD" w:rsidRDefault="00CC78DE" w:rsidP="00D22CFD"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4786" w:type="dxa"/>
          </w:tcPr>
          <w:p w:rsidR="00CC78DE" w:rsidRPr="00D22CFD" w:rsidRDefault="00CC78DE" w:rsidP="00D22CFD">
            <w:pPr>
              <w:spacing w:after="0" w:line="240" w:lineRule="auto"/>
              <w:jc w:val="center"/>
              <w:rPr>
                <w:sz w:val="44"/>
                <w:szCs w:val="44"/>
              </w:rPr>
            </w:pPr>
            <w:r w:rsidRPr="00D22CFD">
              <w:rPr>
                <w:sz w:val="44"/>
                <w:szCs w:val="44"/>
              </w:rPr>
              <w:t>5 класс</w:t>
            </w:r>
          </w:p>
        </w:tc>
      </w:tr>
      <w:tr w:rsidR="00CC78DE" w:rsidRPr="00D22CFD" w:rsidTr="00D22CFD">
        <w:tc>
          <w:tcPr>
            <w:tcW w:w="4785" w:type="dxa"/>
          </w:tcPr>
          <w:p w:rsidR="00CC78DE" w:rsidRPr="00D22CFD" w:rsidRDefault="00CC78DE" w:rsidP="00D22CFD">
            <w:pPr>
              <w:spacing w:after="0" w:line="240" w:lineRule="auto"/>
              <w:rPr>
                <w:sz w:val="44"/>
                <w:szCs w:val="44"/>
              </w:rPr>
            </w:pPr>
            <w:r w:rsidRPr="00D22CFD">
              <w:rPr>
                <w:sz w:val="44"/>
                <w:szCs w:val="44"/>
              </w:rPr>
              <w:t>с 11:00 до 12:00</w:t>
            </w:r>
          </w:p>
          <w:p w:rsidR="00CC78DE" w:rsidRPr="00D22CFD" w:rsidRDefault="00CC78DE" w:rsidP="00D22CFD"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4786" w:type="dxa"/>
          </w:tcPr>
          <w:p w:rsidR="00CC78DE" w:rsidRPr="00D22CFD" w:rsidRDefault="00CC78DE" w:rsidP="00D22CFD">
            <w:pPr>
              <w:spacing w:after="0" w:line="240" w:lineRule="auto"/>
              <w:jc w:val="center"/>
              <w:rPr>
                <w:sz w:val="44"/>
                <w:szCs w:val="44"/>
              </w:rPr>
            </w:pPr>
            <w:r w:rsidRPr="00D22CFD">
              <w:rPr>
                <w:sz w:val="44"/>
                <w:szCs w:val="44"/>
              </w:rPr>
              <w:t>6 класс</w:t>
            </w:r>
          </w:p>
        </w:tc>
      </w:tr>
      <w:tr w:rsidR="00CC78DE" w:rsidRPr="00D22CFD" w:rsidTr="00D22CFD">
        <w:tc>
          <w:tcPr>
            <w:tcW w:w="4785" w:type="dxa"/>
          </w:tcPr>
          <w:p w:rsidR="00CC78DE" w:rsidRPr="00D22CFD" w:rsidRDefault="00CC78DE" w:rsidP="00D22CFD">
            <w:pPr>
              <w:spacing w:after="0" w:line="240" w:lineRule="auto"/>
              <w:rPr>
                <w:sz w:val="44"/>
                <w:szCs w:val="44"/>
              </w:rPr>
            </w:pPr>
            <w:r w:rsidRPr="00D22CFD">
              <w:rPr>
                <w:sz w:val="44"/>
                <w:szCs w:val="44"/>
              </w:rPr>
              <w:t>с 12:00 до 13:00</w:t>
            </w:r>
          </w:p>
          <w:p w:rsidR="00CC78DE" w:rsidRPr="00D22CFD" w:rsidRDefault="00CC78DE" w:rsidP="00D22CFD"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4786" w:type="dxa"/>
          </w:tcPr>
          <w:p w:rsidR="00CC78DE" w:rsidRPr="00D22CFD" w:rsidRDefault="00CC78DE" w:rsidP="00D22CFD">
            <w:pPr>
              <w:spacing w:after="0" w:line="240" w:lineRule="auto"/>
              <w:jc w:val="center"/>
              <w:rPr>
                <w:sz w:val="44"/>
                <w:szCs w:val="44"/>
              </w:rPr>
            </w:pPr>
            <w:r w:rsidRPr="00D22CFD">
              <w:rPr>
                <w:sz w:val="44"/>
                <w:szCs w:val="44"/>
              </w:rPr>
              <w:t>7 класс</w:t>
            </w:r>
          </w:p>
        </w:tc>
      </w:tr>
      <w:tr w:rsidR="00CC78DE" w:rsidRPr="00D22CFD" w:rsidTr="00D22CFD">
        <w:tc>
          <w:tcPr>
            <w:tcW w:w="4785" w:type="dxa"/>
          </w:tcPr>
          <w:p w:rsidR="00CC78DE" w:rsidRPr="00D22CFD" w:rsidRDefault="00CC78DE" w:rsidP="00D22CFD">
            <w:pPr>
              <w:spacing w:after="0" w:line="240" w:lineRule="auto"/>
              <w:rPr>
                <w:sz w:val="44"/>
                <w:szCs w:val="44"/>
              </w:rPr>
            </w:pPr>
            <w:r w:rsidRPr="00D22CFD">
              <w:rPr>
                <w:sz w:val="44"/>
                <w:szCs w:val="44"/>
              </w:rPr>
              <w:t>с 13:00 до 15:00</w:t>
            </w:r>
          </w:p>
          <w:p w:rsidR="00CC78DE" w:rsidRPr="00D22CFD" w:rsidRDefault="00CC78DE" w:rsidP="00D22CFD"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4786" w:type="dxa"/>
          </w:tcPr>
          <w:p w:rsidR="00CC78DE" w:rsidRPr="00D22CFD" w:rsidRDefault="00CC78DE" w:rsidP="00D22CFD">
            <w:pPr>
              <w:spacing w:after="0" w:line="240" w:lineRule="auto"/>
              <w:jc w:val="center"/>
              <w:rPr>
                <w:sz w:val="44"/>
                <w:szCs w:val="44"/>
              </w:rPr>
            </w:pPr>
            <w:r w:rsidRPr="00D22CFD">
              <w:rPr>
                <w:sz w:val="44"/>
                <w:szCs w:val="44"/>
              </w:rPr>
              <w:t>9 классы</w:t>
            </w:r>
          </w:p>
        </w:tc>
      </w:tr>
      <w:tr w:rsidR="00CC78DE" w:rsidRPr="00D22CFD" w:rsidTr="00D22CFD">
        <w:tc>
          <w:tcPr>
            <w:tcW w:w="4785" w:type="dxa"/>
          </w:tcPr>
          <w:p w:rsidR="00CC78DE" w:rsidRPr="00D22CFD" w:rsidRDefault="00CC78DE" w:rsidP="00D22CFD">
            <w:pPr>
              <w:spacing w:after="0" w:line="240" w:lineRule="auto"/>
              <w:rPr>
                <w:sz w:val="44"/>
                <w:szCs w:val="44"/>
              </w:rPr>
            </w:pPr>
            <w:r w:rsidRPr="00D22CFD">
              <w:rPr>
                <w:sz w:val="44"/>
                <w:szCs w:val="44"/>
              </w:rPr>
              <w:t>с 15:00 до 16:00</w:t>
            </w:r>
          </w:p>
          <w:p w:rsidR="00CC78DE" w:rsidRPr="00D22CFD" w:rsidRDefault="00CC78DE" w:rsidP="00D22CFD"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4786" w:type="dxa"/>
          </w:tcPr>
          <w:p w:rsidR="00CC78DE" w:rsidRPr="00D22CFD" w:rsidRDefault="00CC78DE" w:rsidP="00D22CFD">
            <w:pPr>
              <w:spacing w:after="0" w:line="240" w:lineRule="auto"/>
              <w:jc w:val="center"/>
              <w:rPr>
                <w:sz w:val="44"/>
                <w:szCs w:val="44"/>
              </w:rPr>
            </w:pPr>
            <w:r w:rsidRPr="00D22CFD">
              <w:rPr>
                <w:sz w:val="44"/>
                <w:szCs w:val="44"/>
              </w:rPr>
              <w:t>10 класс</w:t>
            </w:r>
          </w:p>
        </w:tc>
      </w:tr>
    </w:tbl>
    <w:p w:rsidR="00CC78DE" w:rsidRPr="0046070B" w:rsidRDefault="00CC78DE" w:rsidP="0046070B">
      <w:pPr>
        <w:rPr>
          <w:sz w:val="28"/>
          <w:szCs w:val="28"/>
        </w:rPr>
      </w:pPr>
    </w:p>
    <w:sectPr w:rsidR="00CC78DE" w:rsidRPr="0046070B" w:rsidSect="00956944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070B"/>
    <w:rsid w:val="001E214A"/>
    <w:rsid w:val="002F4EF0"/>
    <w:rsid w:val="003457B0"/>
    <w:rsid w:val="0046070B"/>
    <w:rsid w:val="006772BA"/>
    <w:rsid w:val="008B7B53"/>
    <w:rsid w:val="00956944"/>
    <w:rsid w:val="00B173AE"/>
    <w:rsid w:val="00CC78DE"/>
    <w:rsid w:val="00D22CFD"/>
    <w:rsid w:val="00D97837"/>
    <w:rsid w:val="00E24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837"/>
    <w:pPr>
      <w:spacing w:after="200" w:line="276" w:lineRule="auto"/>
    </w:pPr>
    <w:rPr>
      <w:color w:val="252525"/>
      <w:sz w:val="24"/>
      <w:szCs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56944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67</Words>
  <Characters>383</Characters>
  <Application>Microsoft Office Outlook</Application>
  <DocSecurity>0</DocSecurity>
  <Lines>0</Lines>
  <Paragraphs>0</Paragraphs>
  <ScaleCrop>false</ScaleCrop>
  <Company>school225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График проведения медицинского осмотра учащихся ГБОУ СОШ № 225 Адмиралтейского района Санкт-Петербурга</dc:title>
  <dc:subject/>
  <dc:creator>Глебова</dc:creator>
  <cp:keywords/>
  <dc:description/>
  <cp:lastModifiedBy>web</cp:lastModifiedBy>
  <cp:revision>2</cp:revision>
  <cp:lastPrinted>2014-08-21T10:06:00Z</cp:lastPrinted>
  <dcterms:created xsi:type="dcterms:W3CDTF">2014-08-25T14:29:00Z</dcterms:created>
  <dcterms:modified xsi:type="dcterms:W3CDTF">2014-08-25T14:29:00Z</dcterms:modified>
</cp:coreProperties>
</file>